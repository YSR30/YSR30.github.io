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"/>
        <w:tblW w:w="114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759"/>
        <w:gridCol w:w="6850"/>
      </w:tblGrid>
      <w:tr w:rsidR="004D35F2" w14:paraId="4FC921FF" w14:textId="77777777" w:rsidTr="002036EE">
        <w:trPr>
          <w:trHeight w:val="4709"/>
        </w:trPr>
        <w:tc>
          <w:tcPr>
            <w:tcW w:w="3811" w:type="dxa"/>
            <w:vAlign w:val="bottom"/>
          </w:tcPr>
          <w:p w14:paraId="4170B7CF" w14:textId="77777777" w:rsidR="004D35F2" w:rsidRDefault="004D35F2" w:rsidP="004D35F2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DF32A8" wp14:editId="0CA6FFF2">
                  <wp:extent cx="1471875" cy="1893570"/>
                  <wp:effectExtent l="0" t="0" r="0" b="0"/>
                  <wp:docPr id="1939328031" name="Picture 2" descr="A person in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328031" name="Picture 2" descr="A person in a white shi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87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1C4849DB" w14:textId="77777777" w:rsidR="004D35F2" w:rsidRDefault="004D35F2" w:rsidP="004D35F2">
            <w:pPr>
              <w:tabs>
                <w:tab w:val="left" w:pos="990"/>
              </w:tabs>
            </w:pPr>
          </w:p>
        </w:tc>
        <w:tc>
          <w:tcPr>
            <w:tcW w:w="6850" w:type="dxa"/>
            <w:vAlign w:val="bottom"/>
          </w:tcPr>
          <w:p w14:paraId="1C461F3E" w14:textId="77777777" w:rsidR="004D35F2" w:rsidRPr="00D007F2" w:rsidRDefault="004D35F2" w:rsidP="004D35F2">
            <w:pPr>
              <w:pStyle w:val="Title"/>
              <w:rPr>
                <w:sz w:val="80"/>
                <w:szCs w:val="80"/>
              </w:rPr>
            </w:pPr>
            <w:r w:rsidRPr="00D007F2">
              <w:rPr>
                <w:sz w:val="80"/>
                <w:szCs w:val="80"/>
              </w:rPr>
              <w:t>S Yuvan shankar rajan</w:t>
            </w:r>
          </w:p>
          <w:p w14:paraId="49294858" w14:textId="77777777" w:rsidR="004D35F2" w:rsidRPr="00B826A7" w:rsidRDefault="004D35F2" w:rsidP="004D35F2">
            <w:pPr>
              <w:pStyle w:val="Subtitle"/>
              <w:rPr>
                <w:sz w:val="48"/>
                <w:szCs w:val="48"/>
              </w:rPr>
            </w:pPr>
            <w:r>
              <w:rPr>
                <w:spacing w:val="1"/>
                <w:w w:val="33"/>
                <w:sz w:val="48"/>
                <w:szCs w:val="48"/>
              </w:rPr>
              <w:t>Trainee Full Stack Develope</w:t>
            </w:r>
            <w:r>
              <w:rPr>
                <w:spacing w:val="5"/>
                <w:w w:val="33"/>
                <w:sz w:val="48"/>
                <w:szCs w:val="48"/>
              </w:rPr>
              <w:t>r</w:t>
            </w:r>
          </w:p>
        </w:tc>
      </w:tr>
      <w:tr w:rsidR="004D35F2" w14:paraId="2BAE1E44" w14:textId="77777777" w:rsidTr="002036EE">
        <w:trPr>
          <w:trHeight w:val="7547"/>
        </w:trPr>
        <w:tc>
          <w:tcPr>
            <w:tcW w:w="3811" w:type="dxa"/>
          </w:tcPr>
          <w:sdt>
            <w:sdtPr>
              <w:id w:val="-1711873194"/>
              <w:placeholder>
                <w:docPart w:val="4B170DBA768145FD9F989E93DBF00003"/>
              </w:placeholder>
              <w:temporary/>
              <w:showingPlcHdr/>
              <w15:appearance w15:val="hidden"/>
            </w:sdtPr>
            <w:sdtContent>
              <w:p w14:paraId="722A1F28" w14:textId="77777777" w:rsidR="004D35F2" w:rsidRDefault="004D35F2" w:rsidP="004D35F2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4FA3478" w14:textId="77777777" w:rsidR="004D35F2" w:rsidRDefault="004D35F2" w:rsidP="004D35F2">
            <w:r>
              <w:t xml:space="preserve">An organized and motivated employee capable of time management and working under pressure in all environments. </w:t>
            </w:r>
          </w:p>
          <w:p w14:paraId="49747E94" w14:textId="16D24ED1" w:rsidR="004D35F2" w:rsidRDefault="004D35F2" w:rsidP="004D35F2">
            <w:r>
              <w:t>A dedicated and detail-oriented individual looking for an entry-level position at a well-reputed organization to gain experience</w:t>
            </w:r>
            <w:r w:rsidR="004F1892">
              <w:t xml:space="preserve">, </w:t>
            </w:r>
            <w:r>
              <w:t>exposure and expand my knowledge.</w:t>
            </w:r>
          </w:p>
          <w:p w14:paraId="1528C42B" w14:textId="77777777" w:rsidR="004D35F2" w:rsidRPr="00CB0055" w:rsidRDefault="004D35F2" w:rsidP="004D35F2">
            <w:pPr>
              <w:pStyle w:val="Heading3"/>
            </w:pPr>
            <w:r>
              <w:t>personal info</w:t>
            </w:r>
          </w:p>
          <w:sdt>
            <w:sdtPr>
              <w:id w:val="1111563247"/>
              <w:placeholder>
                <w:docPart w:val="B8CBFFB5CB50425C94CA1DFE20E7BC71"/>
              </w:placeholder>
              <w:temporary/>
              <w:showingPlcHdr/>
              <w15:appearance w15:val="hidden"/>
            </w:sdtPr>
            <w:sdtContent>
              <w:p w14:paraId="57FA5546" w14:textId="77777777" w:rsidR="004D35F2" w:rsidRDefault="004D35F2" w:rsidP="004D35F2">
                <w:r w:rsidRPr="002036EE">
                  <w:rPr>
                    <w:b/>
                    <w:bCs/>
                  </w:rPr>
                  <w:t>PHONE:</w:t>
                </w:r>
              </w:p>
            </w:sdtContent>
          </w:sdt>
          <w:p w14:paraId="3BCBDE14" w14:textId="68532D7C" w:rsidR="004D35F2" w:rsidRDefault="004D35F2" w:rsidP="004D35F2">
            <w:r>
              <w:t>814 811 6704</w:t>
            </w:r>
          </w:p>
          <w:p w14:paraId="0A040120" w14:textId="77777777" w:rsidR="002036EE" w:rsidRDefault="002036EE" w:rsidP="004D35F2"/>
          <w:sdt>
            <w:sdtPr>
              <w:id w:val="-240260293"/>
              <w:placeholder>
                <w:docPart w:val="38026830D4C542F6ADD2E6017441ACC1"/>
              </w:placeholder>
              <w:temporary/>
              <w:showingPlcHdr/>
              <w15:appearance w15:val="hidden"/>
            </w:sdtPr>
            <w:sdtContent>
              <w:p w14:paraId="171386C0" w14:textId="77777777" w:rsidR="004D35F2" w:rsidRDefault="004D35F2" w:rsidP="004D35F2">
                <w:r w:rsidRPr="002036EE">
                  <w:rPr>
                    <w:b/>
                    <w:bCs/>
                  </w:rPr>
                  <w:t>EMAIL:</w:t>
                </w:r>
              </w:p>
            </w:sdtContent>
          </w:sdt>
          <w:p w14:paraId="6325334A" w14:textId="77777777" w:rsidR="004D35F2" w:rsidRDefault="00000000" w:rsidP="004D35F2">
            <w:hyperlink r:id="rId9" w:history="1">
              <w:r w:rsidR="004D35F2" w:rsidRPr="009F124E">
                <w:rPr>
                  <w:rStyle w:val="Hyperlink"/>
                </w:rPr>
                <w:t>Yuvanshiva1990@gmail.com</w:t>
              </w:r>
            </w:hyperlink>
          </w:p>
          <w:p w14:paraId="252D78EC" w14:textId="77777777" w:rsidR="004D35F2" w:rsidRDefault="004D35F2" w:rsidP="004D35F2">
            <w:pPr>
              <w:rPr>
                <w:rStyle w:val="Hyperlink"/>
              </w:rPr>
            </w:pPr>
          </w:p>
          <w:p w14:paraId="5C84C3CF" w14:textId="77777777" w:rsidR="004D35F2" w:rsidRPr="002036EE" w:rsidRDefault="004D35F2" w:rsidP="004D35F2">
            <w:pPr>
              <w:rPr>
                <w:rStyle w:val="Hyperlink"/>
                <w:b/>
                <w:bCs/>
                <w:color w:val="auto"/>
                <w:u w:val="none"/>
              </w:rPr>
            </w:pPr>
            <w:r w:rsidRPr="002036EE">
              <w:rPr>
                <w:rStyle w:val="Hyperlink"/>
                <w:b/>
                <w:bCs/>
                <w:color w:val="auto"/>
                <w:u w:val="none"/>
              </w:rPr>
              <w:t xml:space="preserve">LINKEDIN: </w:t>
            </w:r>
          </w:p>
          <w:p w14:paraId="6C58C060" w14:textId="77777777" w:rsidR="004D35F2" w:rsidRDefault="00000000" w:rsidP="004D35F2">
            <w:pPr>
              <w:rPr>
                <w:rStyle w:val="Hyperlink"/>
                <w:color w:val="auto"/>
                <w:u w:val="none"/>
              </w:rPr>
            </w:pPr>
            <w:hyperlink r:id="rId10" w:history="1">
              <w:r w:rsidR="004D35F2" w:rsidRPr="00D36FF7">
                <w:rPr>
                  <w:rStyle w:val="Hyperlink"/>
                </w:rPr>
                <w:t>https://www.linkedin.com/in/yuvan-s/</w:t>
              </w:r>
            </w:hyperlink>
            <w:r w:rsidR="004D35F2">
              <w:rPr>
                <w:rStyle w:val="Hyperlink"/>
                <w:color w:val="auto"/>
                <w:u w:val="none"/>
              </w:rPr>
              <w:t xml:space="preserve"> </w:t>
            </w:r>
          </w:p>
          <w:p w14:paraId="23D91D76" w14:textId="77777777" w:rsidR="004D35F2" w:rsidRDefault="004D35F2" w:rsidP="004D35F2">
            <w:pPr>
              <w:rPr>
                <w:rStyle w:val="Hyperlink"/>
                <w:color w:val="auto"/>
                <w:u w:val="none"/>
              </w:rPr>
            </w:pPr>
          </w:p>
          <w:p w14:paraId="5B4BF1A3" w14:textId="77777777" w:rsidR="004D35F2" w:rsidRPr="002036EE" w:rsidRDefault="004D35F2" w:rsidP="004D35F2">
            <w:pPr>
              <w:rPr>
                <w:rStyle w:val="Hyperlink"/>
                <w:b/>
                <w:bCs/>
                <w:color w:val="auto"/>
                <w:u w:val="none"/>
              </w:rPr>
            </w:pPr>
            <w:r w:rsidRPr="002036EE">
              <w:rPr>
                <w:rStyle w:val="Hyperlink"/>
                <w:b/>
                <w:bCs/>
                <w:color w:val="auto"/>
                <w:u w:val="none"/>
              </w:rPr>
              <w:t xml:space="preserve">DOB: </w:t>
            </w:r>
          </w:p>
          <w:p w14:paraId="0B81D5C8" w14:textId="77777777" w:rsidR="004D35F2" w:rsidRDefault="004D35F2" w:rsidP="004D35F2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30.04.2002</w:t>
            </w:r>
          </w:p>
          <w:p w14:paraId="0EF30BC9" w14:textId="77777777" w:rsidR="004D35F2" w:rsidRDefault="004D35F2" w:rsidP="004D35F2">
            <w:pPr>
              <w:rPr>
                <w:rStyle w:val="Hyperlink"/>
                <w:color w:val="auto"/>
                <w:u w:val="none"/>
              </w:rPr>
            </w:pPr>
          </w:p>
          <w:p w14:paraId="1D17E55B" w14:textId="77777777" w:rsidR="004D35F2" w:rsidRPr="002036EE" w:rsidRDefault="004D35F2" w:rsidP="004D35F2">
            <w:pPr>
              <w:rPr>
                <w:rStyle w:val="Hyperlink"/>
                <w:b/>
                <w:bCs/>
                <w:color w:val="auto"/>
                <w:u w:val="none"/>
              </w:rPr>
            </w:pPr>
            <w:r w:rsidRPr="002036EE">
              <w:rPr>
                <w:rStyle w:val="Hyperlink"/>
                <w:b/>
                <w:bCs/>
                <w:color w:val="auto"/>
                <w:u w:val="none"/>
              </w:rPr>
              <w:t xml:space="preserve">GITHUB: </w:t>
            </w:r>
          </w:p>
          <w:p w14:paraId="38C6848A" w14:textId="77777777" w:rsidR="004D35F2" w:rsidRPr="00E45F9F" w:rsidRDefault="00000000" w:rsidP="004D35F2">
            <w:pPr>
              <w:rPr>
                <w:rStyle w:val="Hyperlink"/>
                <w:color w:val="auto"/>
                <w:u w:val="none"/>
              </w:rPr>
            </w:pPr>
            <w:hyperlink r:id="rId11" w:history="1">
              <w:r w:rsidR="004D35F2" w:rsidRPr="00D36FF7">
                <w:rPr>
                  <w:rStyle w:val="Hyperlink"/>
                </w:rPr>
                <w:t>https://github.com/YSR30</w:t>
              </w:r>
            </w:hyperlink>
            <w:r w:rsidR="004D35F2">
              <w:rPr>
                <w:rStyle w:val="Hyperlink"/>
                <w:color w:val="auto"/>
                <w:u w:val="none"/>
              </w:rPr>
              <w:t xml:space="preserve"> </w:t>
            </w: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FA25692EBF2E456BA5D51C004D77D028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2D7699E" w14:textId="77777777" w:rsidR="004D35F2" w:rsidRPr="00CB0055" w:rsidRDefault="004D35F2" w:rsidP="004D35F2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CFB90D1" w14:textId="77777777" w:rsidR="004D35F2" w:rsidRDefault="004D35F2" w:rsidP="004D35F2">
            <w:r>
              <w:t>Travel</w:t>
            </w:r>
          </w:p>
          <w:p w14:paraId="29EF612B" w14:textId="77777777" w:rsidR="004D35F2" w:rsidRDefault="004D35F2" w:rsidP="004D35F2">
            <w:r>
              <w:t>Team Work</w:t>
            </w:r>
          </w:p>
          <w:p w14:paraId="5F6F6DC9" w14:textId="7A86E7F1" w:rsidR="002036EE" w:rsidRPr="004D3011" w:rsidRDefault="004D35F2" w:rsidP="004D35F2">
            <w:r>
              <w:t>Music</w:t>
            </w:r>
          </w:p>
        </w:tc>
        <w:tc>
          <w:tcPr>
            <w:tcW w:w="759" w:type="dxa"/>
          </w:tcPr>
          <w:p w14:paraId="50D39694" w14:textId="77777777" w:rsidR="004D35F2" w:rsidRDefault="004D35F2" w:rsidP="004D35F2">
            <w:pPr>
              <w:tabs>
                <w:tab w:val="left" w:pos="990"/>
              </w:tabs>
            </w:pPr>
          </w:p>
        </w:tc>
        <w:tc>
          <w:tcPr>
            <w:tcW w:w="6850" w:type="dxa"/>
          </w:tcPr>
          <w:sdt>
            <w:sdtPr>
              <w:id w:val="1049110328"/>
              <w:placeholder>
                <w:docPart w:val="4A2B7DD5A0684FCF9CE46A0F02586461"/>
              </w:placeholder>
              <w:temporary/>
              <w:showingPlcHdr/>
              <w15:appearance w15:val="hidden"/>
            </w:sdtPr>
            <w:sdtContent>
              <w:p w14:paraId="60448E72" w14:textId="77777777" w:rsidR="004D35F2" w:rsidRDefault="004D35F2" w:rsidP="004D35F2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1198DB8" w14:textId="77777777" w:rsidR="004D35F2" w:rsidRDefault="004D35F2" w:rsidP="004D35F2">
            <w:pPr>
              <w:pStyle w:val="Heading4"/>
            </w:pPr>
            <w:r>
              <w:t>Vels University – Chennai</w:t>
            </w:r>
          </w:p>
          <w:p w14:paraId="0C5EB1AD" w14:textId="77777777" w:rsidR="004D35F2" w:rsidRPr="00BB0558" w:rsidRDefault="004D35F2" w:rsidP="004D35F2">
            <w:r>
              <w:t>2021-2023</w:t>
            </w:r>
          </w:p>
          <w:p w14:paraId="27D2E78E" w14:textId="77777777" w:rsidR="004D35F2" w:rsidRDefault="004D35F2" w:rsidP="004D35F2">
            <w:r>
              <w:t xml:space="preserve">[BSc. Microbiology – 60%] </w:t>
            </w:r>
          </w:p>
          <w:p w14:paraId="610A04C8" w14:textId="77777777" w:rsidR="004D35F2" w:rsidRPr="00BB0558" w:rsidRDefault="004D35F2" w:rsidP="004D35F2"/>
          <w:p w14:paraId="58665076" w14:textId="77777777" w:rsidR="004D35F2" w:rsidRPr="00D007F2" w:rsidRDefault="004D35F2" w:rsidP="004D35F2">
            <w:pPr>
              <w:pStyle w:val="Heading4"/>
            </w:pPr>
            <w:r>
              <w:t>Dolphin Matriculation School - Madurai</w:t>
            </w:r>
          </w:p>
          <w:p w14:paraId="6829969B" w14:textId="77777777" w:rsidR="004D35F2" w:rsidRPr="00B359E4" w:rsidRDefault="004D35F2" w:rsidP="004D35F2">
            <w:pPr>
              <w:pStyle w:val="Date"/>
            </w:pPr>
            <w:r>
              <w:t>2019</w:t>
            </w:r>
            <w:r w:rsidRPr="00B359E4">
              <w:t xml:space="preserve"> - </w:t>
            </w:r>
            <w:r>
              <w:t>2020</w:t>
            </w:r>
          </w:p>
          <w:p w14:paraId="1E83AD0D" w14:textId="77777777" w:rsidR="004D35F2" w:rsidRDefault="004D35F2" w:rsidP="004D35F2">
            <w:r w:rsidRPr="00036450">
              <w:t>[</w:t>
            </w:r>
            <w:r>
              <w:t>HSC - Bio Computer – 55.3%]</w:t>
            </w:r>
          </w:p>
          <w:p w14:paraId="3C927F0D" w14:textId="77777777" w:rsidR="004D35F2" w:rsidRDefault="004D35F2" w:rsidP="004D35F2"/>
          <w:p w14:paraId="5B20D975" w14:textId="77777777" w:rsidR="004D35F2" w:rsidRPr="00B359E4" w:rsidRDefault="004D35F2" w:rsidP="004D35F2">
            <w:pPr>
              <w:pStyle w:val="Heading4"/>
            </w:pPr>
            <w:r>
              <w:t>PSY Matriculation School - Madurai</w:t>
            </w:r>
          </w:p>
          <w:p w14:paraId="16433F23" w14:textId="77777777" w:rsidR="004D35F2" w:rsidRPr="00B359E4" w:rsidRDefault="004D35F2" w:rsidP="004D35F2">
            <w:pPr>
              <w:pStyle w:val="Date"/>
            </w:pPr>
            <w:r>
              <w:t>2017</w:t>
            </w:r>
            <w:r w:rsidRPr="00B359E4">
              <w:t xml:space="preserve"> -</w:t>
            </w:r>
            <w:r>
              <w:t xml:space="preserve"> 2018</w:t>
            </w:r>
          </w:p>
          <w:p w14:paraId="2CD9EF31" w14:textId="77777777" w:rsidR="004D35F2" w:rsidRDefault="004D35F2" w:rsidP="004D35F2">
            <w:r>
              <w:t>[SSLC - 56%]</w:t>
            </w:r>
          </w:p>
          <w:sdt>
            <w:sdtPr>
              <w:id w:val="1001553383"/>
              <w:placeholder>
                <w:docPart w:val="AAC0C4CA667740C7BE2E7D581808F9E4"/>
              </w:placeholder>
              <w:temporary/>
              <w:showingPlcHdr/>
              <w15:appearance w15:val="hidden"/>
            </w:sdtPr>
            <w:sdtContent>
              <w:p w14:paraId="3FB9FD99" w14:textId="77777777" w:rsidR="004D35F2" w:rsidRDefault="004D35F2" w:rsidP="004D35F2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D42A568" w14:textId="77777777" w:rsidR="004D35F2" w:rsidRDefault="004D35F2" w:rsidP="004D35F2">
            <w:pPr>
              <w:pStyle w:val="Heading4"/>
              <w:rPr>
                <w:bCs/>
              </w:rPr>
            </w:pPr>
            <w:r>
              <w:t>Connect Out Solutions - Trainee Full Stack Developer</w:t>
            </w:r>
          </w:p>
          <w:p w14:paraId="60D063EA" w14:textId="77777777" w:rsidR="004D35F2" w:rsidRDefault="004D35F2" w:rsidP="004D35F2">
            <w:pPr>
              <w:pStyle w:val="Date"/>
            </w:pPr>
            <w:r>
              <w:t xml:space="preserve">20/03/2023 </w:t>
            </w:r>
            <w:r w:rsidRPr="00036450">
              <w:t>–</w:t>
            </w:r>
            <w:r>
              <w:t xml:space="preserve"> Working till now</w:t>
            </w:r>
          </w:p>
          <w:p w14:paraId="3595FFBF" w14:textId="5B98D181" w:rsidR="004D35F2" w:rsidRPr="00906452" w:rsidRDefault="004D35F2" w:rsidP="004D35F2">
            <w:r>
              <w:t>[</w:t>
            </w:r>
            <w:r w:rsidRPr="004D35F2">
              <w:t>Graduate of a six-month Full Stack Development training, I</w:t>
            </w:r>
            <w:r w:rsidR="002036EE">
              <w:t>’ve</w:t>
            </w:r>
            <w:r w:rsidRPr="004D35F2">
              <w:t xml:space="preserve"> specialize</w:t>
            </w:r>
            <w:r w:rsidR="002036EE">
              <w:t>d</w:t>
            </w:r>
            <w:r w:rsidRPr="004D35F2">
              <w:t xml:space="preserve"> in React Native, Vue.js, and React.js, with hands-on experience in building mobile applications. Proficient in RESTful APIs, Git, and JIRA, I'm well-equipped to contribute effectively to both web and mobile app development projects in a dynamic tech environment</w:t>
            </w:r>
            <w:r>
              <w:t>.]</w:t>
            </w:r>
            <w:r w:rsidRPr="004D3011">
              <w:t xml:space="preserve"> </w:t>
            </w:r>
          </w:p>
          <w:p w14:paraId="5680FFE7" w14:textId="77777777" w:rsidR="004D35F2" w:rsidRDefault="004D35F2" w:rsidP="004D35F2"/>
          <w:sdt>
            <w:sdtPr>
              <w:id w:val="1669594239"/>
              <w:placeholder>
                <w:docPart w:val="01FDAE6F185B40F88BF7422F83C83140"/>
              </w:placeholder>
              <w:temporary/>
              <w:showingPlcHdr/>
              <w15:appearance w15:val="hidden"/>
            </w:sdtPr>
            <w:sdtContent>
              <w:p w14:paraId="2DE61FA1" w14:textId="77777777" w:rsidR="004D35F2" w:rsidRDefault="004D35F2" w:rsidP="004D35F2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0582DBD" w14:textId="77777777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Programming Languages:</w:t>
            </w:r>
            <w:r w:rsidRPr="002C1201">
              <w:t xml:space="preserve"> JavaScript (ES6+), Python</w:t>
            </w:r>
          </w:p>
          <w:p w14:paraId="01DFAC17" w14:textId="77777777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Frontend:</w:t>
            </w:r>
            <w:r w:rsidRPr="002C1201">
              <w:t xml:space="preserve"> HTML5, CSS3, React, Vue</w:t>
            </w:r>
          </w:p>
          <w:p w14:paraId="7CD9AEB7" w14:textId="347B766C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Backend:</w:t>
            </w:r>
            <w:r w:rsidRPr="002C1201">
              <w:t xml:space="preserve"> Node.js, Express.js</w:t>
            </w:r>
          </w:p>
          <w:p w14:paraId="4610A3CF" w14:textId="77777777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Databases:</w:t>
            </w:r>
            <w:r w:rsidRPr="002C1201">
              <w:t xml:space="preserve"> NoSQL (MongoDB)</w:t>
            </w:r>
          </w:p>
          <w:p w14:paraId="07691A63" w14:textId="77777777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Version Control Systems:</w:t>
            </w:r>
            <w:r w:rsidRPr="002C1201">
              <w:t xml:space="preserve"> Git</w:t>
            </w:r>
          </w:p>
          <w:p w14:paraId="662607CD" w14:textId="77777777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APIs:</w:t>
            </w:r>
            <w:r w:rsidRPr="002C1201">
              <w:t xml:space="preserve"> REST</w:t>
            </w:r>
          </w:p>
          <w:p w14:paraId="5C063A62" w14:textId="77777777" w:rsidR="004D35F2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EB2376">
              <w:rPr>
                <w:b/>
                <w:bCs/>
              </w:rPr>
              <w:t>Mobile:</w:t>
            </w:r>
            <w:r>
              <w:t xml:space="preserve"> React Native CLI, Android Studio, Expo</w:t>
            </w:r>
          </w:p>
          <w:p w14:paraId="75FAA58E" w14:textId="77777777" w:rsidR="004D35F2" w:rsidRPr="000C46DE" w:rsidRDefault="004D35F2" w:rsidP="004D35F2">
            <w:pPr>
              <w:pStyle w:val="ListParagraph"/>
              <w:numPr>
                <w:ilvl w:val="0"/>
                <w:numId w:val="4"/>
              </w:numPr>
            </w:pPr>
            <w:r w:rsidRPr="006F4D97">
              <w:rPr>
                <w:b/>
                <w:bCs/>
              </w:rPr>
              <w:t>Project Management Tools:</w:t>
            </w:r>
            <w:r w:rsidRPr="006F4D97">
              <w:t xml:space="preserve"> JIRA</w:t>
            </w:r>
          </w:p>
        </w:tc>
      </w:tr>
      <w:tr w:rsidR="004D35F2" w14:paraId="298C7131" w14:textId="77777777" w:rsidTr="002036EE">
        <w:trPr>
          <w:trHeight w:val="753"/>
        </w:trPr>
        <w:tc>
          <w:tcPr>
            <w:tcW w:w="3811" w:type="dxa"/>
          </w:tcPr>
          <w:p w14:paraId="51CBDCE9" w14:textId="77777777" w:rsidR="004D35F2" w:rsidRDefault="004D35F2" w:rsidP="004D35F2">
            <w:pPr>
              <w:pStyle w:val="Heading3"/>
            </w:pPr>
          </w:p>
        </w:tc>
        <w:tc>
          <w:tcPr>
            <w:tcW w:w="759" w:type="dxa"/>
          </w:tcPr>
          <w:p w14:paraId="14E6B80E" w14:textId="77777777" w:rsidR="004D35F2" w:rsidRDefault="004D35F2" w:rsidP="004D35F2">
            <w:pPr>
              <w:tabs>
                <w:tab w:val="left" w:pos="990"/>
              </w:tabs>
            </w:pPr>
          </w:p>
        </w:tc>
        <w:tc>
          <w:tcPr>
            <w:tcW w:w="6850" w:type="dxa"/>
          </w:tcPr>
          <w:p w14:paraId="722FA9A7" w14:textId="77777777" w:rsidR="004D35F2" w:rsidRDefault="004D35F2" w:rsidP="004D35F2">
            <w:pPr>
              <w:pStyle w:val="Heading2"/>
            </w:pPr>
          </w:p>
        </w:tc>
      </w:tr>
    </w:tbl>
    <w:p w14:paraId="57115715" w14:textId="77777777" w:rsidR="00272FD7" w:rsidRDefault="00272FD7" w:rsidP="000C45FF">
      <w:pPr>
        <w:tabs>
          <w:tab w:val="left" w:pos="990"/>
        </w:tabs>
      </w:pPr>
    </w:p>
    <w:sectPr w:rsidR="00272FD7" w:rsidSect="001945B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F72D" w14:textId="77777777" w:rsidR="001945B7" w:rsidRDefault="001945B7" w:rsidP="000C45FF">
      <w:r>
        <w:separator/>
      </w:r>
    </w:p>
  </w:endnote>
  <w:endnote w:type="continuationSeparator" w:id="0">
    <w:p w14:paraId="592EA769" w14:textId="77777777" w:rsidR="001945B7" w:rsidRDefault="001945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F85D" w14:textId="77777777" w:rsidR="001945B7" w:rsidRDefault="001945B7" w:rsidP="000C45FF">
      <w:r>
        <w:separator/>
      </w:r>
    </w:p>
  </w:footnote>
  <w:footnote w:type="continuationSeparator" w:id="0">
    <w:p w14:paraId="30606699" w14:textId="77777777" w:rsidR="001945B7" w:rsidRDefault="001945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41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0E5F50" wp14:editId="326B555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591"/>
    <w:multiLevelType w:val="hybridMultilevel"/>
    <w:tmpl w:val="E2C6743E"/>
    <w:lvl w:ilvl="0" w:tplc="1EAE711C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303B4"/>
    <w:multiLevelType w:val="hybridMultilevel"/>
    <w:tmpl w:val="640A6418"/>
    <w:lvl w:ilvl="0" w:tplc="B9D81D38">
      <w:start w:val="2018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20452"/>
    <w:multiLevelType w:val="hybridMultilevel"/>
    <w:tmpl w:val="B816B532"/>
    <w:lvl w:ilvl="0" w:tplc="72327924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21319"/>
    <w:multiLevelType w:val="hybridMultilevel"/>
    <w:tmpl w:val="7758F05C"/>
    <w:lvl w:ilvl="0" w:tplc="3B3AB29C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83612">
    <w:abstractNumId w:val="2"/>
  </w:num>
  <w:num w:numId="2" w16cid:durableId="211770798">
    <w:abstractNumId w:val="3"/>
  </w:num>
  <w:num w:numId="3" w16cid:durableId="75440659">
    <w:abstractNumId w:val="1"/>
  </w:num>
  <w:num w:numId="4" w16cid:durableId="7197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49"/>
    <w:rsid w:val="00036450"/>
    <w:rsid w:val="00094499"/>
    <w:rsid w:val="000C0EF4"/>
    <w:rsid w:val="000C45FF"/>
    <w:rsid w:val="000C46DE"/>
    <w:rsid w:val="000D75FB"/>
    <w:rsid w:val="000E3FD1"/>
    <w:rsid w:val="00112054"/>
    <w:rsid w:val="001317D8"/>
    <w:rsid w:val="001525E1"/>
    <w:rsid w:val="00180329"/>
    <w:rsid w:val="0019001F"/>
    <w:rsid w:val="001945B7"/>
    <w:rsid w:val="001A74A5"/>
    <w:rsid w:val="001B2ABD"/>
    <w:rsid w:val="001E0391"/>
    <w:rsid w:val="001E1759"/>
    <w:rsid w:val="001F1ECC"/>
    <w:rsid w:val="001F5621"/>
    <w:rsid w:val="002036EE"/>
    <w:rsid w:val="002400EB"/>
    <w:rsid w:val="00256CF7"/>
    <w:rsid w:val="0026012F"/>
    <w:rsid w:val="00272FD7"/>
    <w:rsid w:val="00277149"/>
    <w:rsid w:val="00281FD5"/>
    <w:rsid w:val="002A6C87"/>
    <w:rsid w:val="002C1201"/>
    <w:rsid w:val="002D6A67"/>
    <w:rsid w:val="0030481B"/>
    <w:rsid w:val="003156FC"/>
    <w:rsid w:val="003254B5"/>
    <w:rsid w:val="0037121F"/>
    <w:rsid w:val="003910D8"/>
    <w:rsid w:val="003A6B7D"/>
    <w:rsid w:val="003B06CA"/>
    <w:rsid w:val="004071FC"/>
    <w:rsid w:val="00415CC8"/>
    <w:rsid w:val="00445947"/>
    <w:rsid w:val="0048024D"/>
    <w:rsid w:val="004813B3"/>
    <w:rsid w:val="00496591"/>
    <w:rsid w:val="00496B2E"/>
    <w:rsid w:val="004C63E4"/>
    <w:rsid w:val="004D3011"/>
    <w:rsid w:val="004D35F2"/>
    <w:rsid w:val="004F1892"/>
    <w:rsid w:val="005262AC"/>
    <w:rsid w:val="005E39D5"/>
    <w:rsid w:val="00600670"/>
    <w:rsid w:val="0062123A"/>
    <w:rsid w:val="00646E75"/>
    <w:rsid w:val="006771D0"/>
    <w:rsid w:val="006778BA"/>
    <w:rsid w:val="006A1D78"/>
    <w:rsid w:val="006F4D97"/>
    <w:rsid w:val="00715FCB"/>
    <w:rsid w:val="00743101"/>
    <w:rsid w:val="00764C9F"/>
    <w:rsid w:val="007775E1"/>
    <w:rsid w:val="007867A0"/>
    <w:rsid w:val="007927F5"/>
    <w:rsid w:val="00802CA0"/>
    <w:rsid w:val="008F3869"/>
    <w:rsid w:val="00906452"/>
    <w:rsid w:val="009260CD"/>
    <w:rsid w:val="00940A66"/>
    <w:rsid w:val="00952C25"/>
    <w:rsid w:val="00985ED7"/>
    <w:rsid w:val="009D005F"/>
    <w:rsid w:val="00A2118D"/>
    <w:rsid w:val="00AD0A50"/>
    <w:rsid w:val="00AD76E2"/>
    <w:rsid w:val="00B20152"/>
    <w:rsid w:val="00B359E4"/>
    <w:rsid w:val="00B57D98"/>
    <w:rsid w:val="00B70850"/>
    <w:rsid w:val="00B826A7"/>
    <w:rsid w:val="00BB0558"/>
    <w:rsid w:val="00BB3151"/>
    <w:rsid w:val="00C066B6"/>
    <w:rsid w:val="00C16446"/>
    <w:rsid w:val="00C37BA1"/>
    <w:rsid w:val="00C4674C"/>
    <w:rsid w:val="00C506CF"/>
    <w:rsid w:val="00C51742"/>
    <w:rsid w:val="00C72BED"/>
    <w:rsid w:val="00C83891"/>
    <w:rsid w:val="00C9578B"/>
    <w:rsid w:val="00CB0055"/>
    <w:rsid w:val="00D007F2"/>
    <w:rsid w:val="00D2522B"/>
    <w:rsid w:val="00D422DE"/>
    <w:rsid w:val="00D5459D"/>
    <w:rsid w:val="00D55663"/>
    <w:rsid w:val="00DA1F4D"/>
    <w:rsid w:val="00DD172A"/>
    <w:rsid w:val="00E25A26"/>
    <w:rsid w:val="00E4381A"/>
    <w:rsid w:val="00E45F9F"/>
    <w:rsid w:val="00E55D74"/>
    <w:rsid w:val="00EB2376"/>
    <w:rsid w:val="00F60274"/>
    <w:rsid w:val="00F77FB9"/>
    <w:rsid w:val="00F838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F72E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C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SR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yuvan-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vanshiva1990@gmail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88CB2355-5B8D-4311-9B45-52EF81E459C0%7d\%7b3E08CF80-EFBB-4679-B873-614CD640B5E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70DBA768145FD9F989E93DBF0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8D4E-199D-42AF-B729-097595EED45D}"/>
      </w:docPartPr>
      <w:docPartBody>
        <w:p w:rsidR="00446AAD" w:rsidRDefault="00E23676" w:rsidP="00E23676">
          <w:pPr>
            <w:pStyle w:val="4B170DBA768145FD9F989E93DBF00003"/>
          </w:pPr>
          <w:r w:rsidRPr="00D5459D">
            <w:t>Profile</w:t>
          </w:r>
        </w:p>
      </w:docPartBody>
    </w:docPart>
    <w:docPart>
      <w:docPartPr>
        <w:name w:val="B8CBFFB5CB50425C94CA1DFE20E7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792AF-B8BA-4435-8DE7-6B827FF80CE3}"/>
      </w:docPartPr>
      <w:docPartBody>
        <w:p w:rsidR="00446AAD" w:rsidRDefault="00E23676" w:rsidP="00E23676">
          <w:pPr>
            <w:pStyle w:val="B8CBFFB5CB50425C94CA1DFE20E7BC71"/>
          </w:pPr>
          <w:r w:rsidRPr="004D3011">
            <w:t>PHONE:</w:t>
          </w:r>
        </w:p>
      </w:docPartBody>
    </w:docPart>
    <w:docPart>
      <w:docPartPr>
        <w:name w:val="38026830D4C542F6ADD2E6017441A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AB44B-2B97-4F8E-8796-57BA3F0AEE01}"/>
      </w:docPartPr>
      <w:docPartBody>
        <w:p w:rsidR="00446AAD" w:rsidRDefault="00E23676" w:rsidP="00E23676">
          <w:pPr>
            <w:pStyle w:val="38026830D4C542F6ADD2E6017441ACC1"/>
          </w:pPr>
          <w:r w:rsidRPr="004D3011">
            <w:t>EMAIL:</w:t>
          </w:r>
        </w:p>
      </w:docPartBody>
    </w:docPart>
    <w:docPart>
      <w:docPartPr>
        <w:name w:val="FA25692EBF2E456BA5D51C004D77D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3FE6-B87E-4263-8711-7BCB373E08B5}"/>
      </w:docPartPr>
      <w:docPartBody>
        <w:p w:rsidR="00446AAD" w:rsidRDefault="00E23676" w:rsidP="00E23676">
          <w:pPr>
            <w:pStyle w:val="FA25692EBF2E456BA5D51C004D77D028"/>
          </w:pPr>
          <w:r w:rsidRPr="00CB0055">
            <w:t>Hobbies</w:t>
          </w:r>
        </w:p>
      </w:docPartBody>
    </w:docPart>
    <w:docPart>
      <w:docPartPr>
        <w:name w:val="4A2B7DD5A0684FCF9CE46A0F0258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6334B-00EE-4246-8B73-67C9471120E4}"/>
      </w:docPartPr>
      <w:docPartBody>
        <w:p w:rsidR="00446AAD" w:rsidRDefault="00E23676" w:rsidP="00E23676">
          <w:pPr>
            <w:pStyle w:val="4A2B7DD5A0684FCF9CE46A0F02586461"/>
          </w:pPr>
          <w:r w:rsidRPr="00036450">
            <w:t>EDUCATION</w:t>
          </w:r>
        </w:p>
      </w:docPartBody>
    </w:docPart>
    <w:docPart>
      <w:docPartPr>
        <w:name w:val="AAC0C4CA667740C7BE2E7D581808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152D3-B587-41CA-B69A-DD29F4DEDA38}"/>
      </w:docPartPr>
      <w:docPartBody>
        <w:p w:rsidR="00446AAD" w:rsidRDefault="00E23676" w:rsidP="00E23676">
          <w:pPr>
            <w:pStyle w:val="AAC0C4CA667740C7BE2E7D581808F9E4"/>
          </w:pPr>
          <w:r w:rsidRPr="00036450">
            <w:t>WORK EXPERIENCE</w:t>
          </w:r>
        </w:p>
      </w:docPartBody>
    </w:docPart>
    <w:docPart>
      <w:docPartPr>
        <w:name w:val="01FDAE6F185B40F88BF7422F83C83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7DC7-9A91-49E3-B45F-547A1DAEA2C2}"/>
      </w:docPartPr>
      <w:docPartBody>
        <w:p w:rsidR="00446AAD" w:rsidRDefault="00E23676" w:rsidP="00E23676">
          <w:pPr>
            <w:pStyle w:val="01FDAE6F185B40F88BF7422F83C8314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8C"/>
    <w:rsid w:val="00143532"/>
    <w:rsid w:val="00351E8C"/>
    <w:rsid w:val="00446AAD"/>
    <w:rsid w:val="006C3884"/>
    <w:rsid w:val="006C6447"/>
    <w:rsid w:val="008561FB"/>
    <w:rsid w:val="00914C24"/>
    <w:rsid w:val="00A85ACE"/>
    <w:rsid w:val="00D10ED8"/>
    <w:rsid w:val="00D13298"/>
    <w:rsid w:val="00DD0019"/>
    <w:rsid w:val="00E2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2367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676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B170DBA768145FD9F989E93DBF00003">
    <w:name w:val="4B170DBA768145FD9F989E93DBF00003"/>
    <w:rsid w:val="00E23676"/>
    <w:rPr>
      <w:lang w:val="en-US" w:eastAsia="en-US"/>
    </w:rPr>
  </w:style>
  <w:style w:type="paragraph" w:customStyle="1" w:styleId="B8CBFFB5CB50425C94CA1DFE20E7BC71">
    <w:name w:val="B8CBFFB5CB50425C94CA1DFE20E7BC71"/>
    <w:rsid w:val="00E23676"/>
    <w:rPr>
      <w:lang w:val="en-US" w:eastAsia="en-US"/>
    </w:rPr>
  </w:style>
  <w:style w:type="paragraph" w:customStyle="1" w:styleId="38026830D4C542F6ADD2E6017441ACC1">
    <w:name w:val="38026830D4C542F6ADD2E6017441ACC1"/>
    <w:rsid w:val="00E23676"/>
    <w:rPr>
      <w:lang w:val="en-US" w:eastAsia="en-US"/>
    </w:rPr>
  </w:style>
  <w:style w:type="paragraph" w:customStyle="1" w:styleId="FA25692EBF2E456BA5D51C004D77D028">
    <w:name w:val="FA25692EBF2E456BA5D51C004D77D028"/>
    <w:rsid w:val="00E23676"/>
    <w:rPr>
      <w:lang w:val="en-US" w:eastAsia="en-US"/>
    </w:rPr>
  </w:style>
  <w:style w:type="paragraph" w:customStyle="1" w:styleId="4A2B7DD5A0684FCF9CE46A0F02586461">
    <w:name w:val="4A2B7DD5A0684FCF9CE46A0F02586461"/>
    <w:rsid w:val="00E23676"/>
    <w:rPr>
      <w:lang w:val="en-US" w:eastAsia="en-US"/>
    </w:rPr>
  </w:style>
  <w:style w:type="paragraph" w:customStyle="1" w:styleId="AAC0C4CA667740C7BE2E7D581808F9E4">
    <w:name w:val="AAC0C4CA667740C7BE2E7D581808F9E4"/>
    <w:rsid w:val="00E23676"/>
    <w:rPr>
      <w:lang w:val="en-US" w:eastAsia="en-US"/>
    </w:rPr>
  </w:style>
  <w:style w:type="paragraph" w:customStyle="1" w:styleId="01FDAE6F185B40F88BF7422F83C83140">
    <w:name w:val="01FDAE6F185B40F88BF7422F83C83140"/>
    <w:rsid w:val="00E2367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69F7-AF6B-4187-842C-A2B46024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{3E08CF80-EFBB-4679-B873-614CD640B5EF}tf00546271_win32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2023-08-02T06:25:00Z</dcterms:created>
  <dcterms:modified xsi:type="dcterms:W3CDTF">2024-02-14T12:41:00Z</dcterms:modified>
</cp:coreProperties>
</file>